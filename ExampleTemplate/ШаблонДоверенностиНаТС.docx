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20" w:rsidRPr="00D10820" w:rsidRDefault="00D10820" w:rsidP="00D1082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820"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D10820" w:rsidRPr="009D7763" w:rsidRDefault="00D10820" w:rsidP="001F4D3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Доверитель:</w:t>
      </w:r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7763">
        <w:rPr>
          <w:rFonts w:ascii="Times New Roman" w:hAnsi="Times New Roman" w:cs="Times New Roman"/>
          <w:sz w:val="28"/>
          <w:szCs w:val="28"/>
        </w:rPr>
        <w:t>ФИО</w:t>
      </w:r>
      <w:r w:rsidR="007B457E" w:rsidRPr="009D7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ДоверительФио"/>
      <w:bookmarkEnd w:id="0"/>
      <w:r w:rsidRPr="009D776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D7763">
        <w:rPr>
          <w:rFonts w:ascii="Times New Roman" w:hAnsi="Times New Roman" w:cs="Times New Roman"/>
          <w:sz w:val="28"/>
          <w:szCs w:val="28"/>
        </w:rPr>
        <w:t xml:space="preserve"> проживающий по адресу </w:t>
      </w:r>
      <w:bookmarkStart w:id="1" w:name="ДоверительАдрес"/>
      <w:bookmarkEnd w:id="1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паспорт </w:t>
      </w:r>
      <w:proofErr w:type="gramStart"/>
      <w:r w:rsidRPr="009D7763">
        <w:rPr>
          <w:rFonts w:ascii="Times New Roman" w:hAnsi="Times New Roman" w:cs="Times New Roman"/>
          <w:sz w:val="28"/>
          <w:szCs w:val="28"/>
        </w:rPr>
        <w:t xml:space="preserve">серия </w:t>
      </w:r>
      <w:bookmarkStart w:id="2" w:name="ДоверительПаспортСерия"/>
      <w:bookmarkEnd w:id="2"/>
      <w:r w:rsidR="001F4D34" w:rsidRPr="009D7763">
        <w:rPr>
          <w:rFonts w:ascii="Times New Roman" w:hAnsi="Times New Roman" w:cs="Times New Roman"/>
          <w:sz w:val="28"/>
          <w:szCs w:val="28"/>
        </w:rPr>
        <w:t xml:space="preserve"> </w:t>
      </w:r>
      <w:r w:rsidRPr="009D7763"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9D7763" w:rsidRPr="009D7763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ДоверительПаспортНомер"/>
      <w:bookmarkEnd w:id="3"/>
      <w:r w:rsidRPr="009D7763">
        <w:rPr>
          <w:rFonts w:ascii="Times New Roman" w:hAnsi="Times New Roman" w:cs="Times New Roman"/>
          <w:sz w:val="28"/>
          <w:szCs w:val="28"/>
        </w:rPr>
        <w:t xml:space="preserve">, выдан </w:t>
      </w:r>
      <w:bookmarkStart w:id="4" w:name="ДоверительПаспортВыдан"/>
      <w:bookmarkEnd w:id="4"/>
    </w:p>
    <w:p w:rsidR="00D10820" w:rsidRPr="009D7763" w:rsidRDefault="00D10820" w:rsidP="001F4D3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Доверенное лицо:</w:t>
      </w:r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7763">
        <w:rPr>
          <w:rFonts w:ascii="Times New Roman" w:hAnsi="Times New Roman" w:cs="Times New Roman"/>
          <w:sz w:val="28"/>
          <w:szCs w:val="28"/>
        </w:rPr>
        <w:t>ФИО</w:t>
      </w:r>
      <w:r w:rsidR="009D7763" w:rsidRPr="009D7763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ДоверенноеЛицоФио"/>
      <w:bookmarkEnd w:id="5"/>
      <w:r w:rsidRPr="009D776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D7763">
        <w:rPr>
          <w:rFonts w:ascii="Times New Roman" w:hAnsi="Times New Roman" w:cs="Times New Roman"/>
          <w:sz w:val="28"/>
          <w:szCs w:val="28"/>
        </w:rPr>
        <w:t xml:space="preserve"> проживающий по адресу </w:t>
      </w:r>
      <w:bookmarkStart w:id="6" w:name="ДоверенноеЛицоАдрес"/>
      <w:bookmarkEnd w:id="6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паспорт </w:t>
      </w:r>
      <w:proofErr w:type="gramStart"/>
      <w:r w:rsidRPr="009D7763">
        <w:rPr>
          <w:rFonts w:ascii="Times New Roman" w:hAnsi="Times New Roman" w:cs="Times New Roman"/>
          <w:sz w:val="28"/>
          <w:szCs w:val="28"/>
        </w:rPr>
        <w:t xml:space="preserve">серия </w:t>
      </w:r>
      <w:bookmarkStart w:id="7" w:name="ДоверенноеЛицоПаспортСерия"/>
      <w:bookmarkEnd w:id="7"/>
      <w:r w:rsidR="001F4D34" w:rsidRPr="009D7763">
        <w:rPr>
          <w:rFonts w:ascii="Times New Roman" w:hAnsi="Times New Roman" w:cs="Times New Roman"/>
          <w:sz w:val="28"/>
          <w:szCs w:val="28"/>
        </w:rPr>
        <w:t xml:space="preserve"> </w:t>
      </w:r>
      <w:r w:rsidRPr="009D7763">
        <w:rPr>
          <w:rFonts w:ascii="Times New Roman" w:hAnsi="Times New Roman" w:cs="Times New Roman"/>
          <w:sz w:val="28"/>
          <w:szCs w:val="28"/>
        </w:rPr>
        <w:t>№</w:t>
      </w:r>
      <w:proofErr w:type="gramEnd"/>
      <w:r w:rsidR="009D7763" w:rsidRPr="009D7763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ДоверенноеЛицоПаспортНомер"/>
      <w:bookmarkEnd w:id="8"/>
      <w:r w:rsidRPr="009D7763">
        <w:rPr>
          <w:rFonts w:ascii="Times New Roman" w:hAnsi="Times New Roman" w:cs="Times New Roman"/>
          <w:sz w:val="28"/>
          <w:szCs w:val="28"/>
        </w:rPr>
        <w:t xml:space="preserve">, выдан </w:t>
      </w:r>
      <w:bookmarkStart w:id="9" w:name="ДоверенноеЛицоПаспортВыдан"/>
      <w:bookmarkEnd w:id="9"/>
    </w:p>
    <w:p w:rsidR="00D10820" w:rsidRPr="009D7763" w:rsidRDefault="00D10820" w:rsidP="001F4D3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Транспортное средство (далее – ТС):</w:t>
      </w:r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марка, модель </w:t>
      </w:r>
      <w:bookmarkStart w:id="10" w:name="ТС_МаркаМодель"/>
      <w:bookmarkStart w:id="11" w:name="_GoBack"/>
      <w:bookmarkEnd w:id="10"/>
      <w:bookmarkEnd w:id="11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государственный регистрационный знак </w:t>
      </w:r>
      <w:bookmarkStart w:id="12" w:name="ТС_ГосНомер"/>
      <w:bookmarkEnd w:id="12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идентификационный номер (</w:t>
      </w:r>
      <w:r w:rsidRPr="009D7763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Pr="009D7763">
        <w:rPr>
          <w:rFonts w:ascii="Times New Roman" w:hAnsi="Times New Roman" w:cs="Times New Roman"/>
          <w:sz w:val="28"/>
          <w:szCs w:val="28"/>
        </w:rPr>
        <w:t xml:space="preserve">) </w:t>
      </w:r>
      <w:bookmarkStart w:id="13" w:name="ТС_VIN"/>
      <w:bookmarkEnd w:id="13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год </w:t>
      </w:r>
      <w:proofErr w:type="gramStart"/>
      <w:r w:rsidRPr="009D7763">
        <w:rPr>
          <w:rFonts w:ascii="Times New Roman" w:hAnsi="Times New Roman" w:cs="Times New Roman"/>
          <w:sz w:val="28"/>
          <w:szCs w:val="28"/>
        </w:rPr>
        <w:t>выпуска</w:t>
      </w:r>
      <w:r w:rsidR="005A6893" w:rsidRPr="009D7763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ТС_ГодВыпуска"/>
      <w:bookmarkEnd w:id="14"/>
      <w:r w:rsidRPr="009D7763">
        <w:rPr>
          <w:rFonts w:ascii="Times New Roman" w:hAnsi="Times New Roman" w:cs="Times New Roman"/>
          <w:sz w:val="28"/>
          <w:szCs w:val="28"/>
        </w:rPr>
        <w:t xml:space="preserve"> двигатель</w:t>
      </w:r>
      <w:proofErr w:type="gramEnd"/>
      <w:r w:rsidRPr="009D7763">
        <w:rPr>
          <w:rFonts w:ascii="Times New Roman" w:hAnsi="Times New Roman" w:cs="Times New Roman"/>
          <w:sz w:val="28"/>
          <w:szCs w:val="28"/>
        </w:rPr>
        <w:t xml:space="preserve"> № </w:t>
      </w:r>
      <w:bookmarkStart w:id="15" w:name="ТС_ДвигательНомер"/>
      <w:bookmarkEnd w:id="15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шасси (рама) № </w:t>
      </w:r>
      <w:bookmarkStart w:id="16" w:name="ТС_ШассиНомер"/>
      <w:bookmarkEnd w:id="16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кузов (коляска) № </w:t>
      </w:r>
      <w:bookmarkStart w:id="17" w:name="ТС_КузовНомер"/>
      <w:bookmarkEnd w:id="17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паспорт транспортного средства </w:t>
      </w:r>
      <w:proofErr w:type="gramStart"/>
      <w:r w:rsidRPr="009D7763">
        <w:rPr>
          <w:rFonts w:ascii="Times New Roman" w:hAnsi="Times New Roman" w:cs="Times New Roman"/>
          <w:sz w:val="28"/>
          <w:szCs w:val="28"/>
        </w:rPr>
        <w:t>серия</w:t>
      </w:r>
      <w:r w:rsidR="005A6893" w:rsidRPr="009D7763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ТС_ПаспортСерия"/>
      <w:bookmarkEnd w:id="18"/>
      <w:r w:rsidRPr="009D7763"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 w:rsidRPr="009D7763"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ТС_ПаспортНомер"/>
      <w:bookmarkEnd w:id="19"/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выдано </w:t>
      </w:r>
      <w:bookmarkStart w:id="20" w:name="ТС_ПаспортВыдан"/>
      <w:bookmarkEnd w:id="20"/>
    </w:p>
    <w:p w:rsidR="00D10820" w:rsidRPr="009D7763" w:rsidRDefault="00D10820" w:rsidP="001F4D3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Условия</w:t>
      </w:r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Доверитель доверяет Доверенному лицу право управления ТС.</w:t>
      </w:r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>Настоящая доверенность не дает права на продажу ТС и не может быть передоверена.</w:t>
      </w:r>
    </w:p>
    <w:p w:rsidR="00D10820" w:rsidRPr="009D7763" w:rsidRDefault="00D10820" w:rsidP="001F4D3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7763">
        <w:rPr>
          <w:rFonts w:ascii="Times New Roman" w:hAnsi="Times New Roman" w:cs="Times New Roman"/>
          <w:sz w:val="28"/>
          <w:szCs w:val="28"/>
        </w:rPr>
        <w:t xml:space="preserve">Доверенность выдана сроком на </w:t>
      </w:r>
      <w:bookmarkStart w:id="21" w:name="ДоверенностьВыданаНаСрок"/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2817"/>
        <w:gridCol w:w="3303"/>
      </w:tblGrid>
      <w:tr w:rsidR="001F4D34" w:rsidRPr="009D7763" w:rsidTr="001F4D34"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D34" w:rsidRPr="009D7763" w:rsidRDefault="001F4D34" w:rsidP="002742D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ДоверенностьДатаВыдачи"/>
            <w:bookmarkEnd w:id="22"/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</w:tcPr>
          <w:p w:rsidR="001F4D34" w:rsidRPr="009D7763" w:rsidRDefault="001F4D34" w:rsidP="001F4D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D34" w:rsidRPr="009D7763" w:rsidRDefault="001F4D34" w:rsidP="001F4D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D34" w:rsidRPr="009D7763" w:rsidTr="001F4D34"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D34" w:rsidRPr="009D7763" w:rsidRDefault="001F4D34" w:rsidP="001F4D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763">
              <w:rPr>
                <w:rFonts w:ascii="Times New Roman" w:hAnsi="Times New Roman" w:cs="Times New Roman"/>
                <w:sz w:val="28"/>
                <w:szCs w:val="28"/>
              </w:rPr>
              <w:t>(дата выдачи)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</w:tcPr>
          <w:p w:rsidR="001F4D34" w:rsidRPr="009D7763" w:rsidRDefault="001F4D34" w:rsidP="001F4D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4D34" w:rsidRPr="009D7763" w:rsidRDefault="001F4D34" w:rsidP="001F4D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763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:rsidR="00D10820" w:rsidRPr="009D7763" w:rsidRDefault="00D10820" w:rsidP="001F4D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10820" w:rsidRPr="009D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23392"/>
    <w:multiLevelType w:val="hybridMultilevel"/>
    <w:tmpl w:val="ED3CA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5C"/>
    <w:rsid w:val="001F4D34"/>
    <w:rsid w:val="002742D8"/>
    <w:rsid w:val="004A20F3"/>
    <w:rsid w:val="005A6893"/>
    <w:rsid w:val="007B457E"/>
    <w:rsid w:val="007B7806"/>
    <w:rsid w:val="009D7763"/>
    <w:rsid w:val="00B93B5C"/>
    <w:rsid w:val="00D10820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57B20-54C3-45C3-9D7B-4DBE6667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20"/>
    <w:pPr>
      <w:ind w:left="720"/>
      <w:contextualSpacing/>
    </w:pPr>
  </w:style>
  <w:style w:type="table" w:styleId="a4">
    <w:name w:val="Table Grid"/>
    <w:basedOn w:val="a1"/>
    <w:uiPriority w:val="39"/>
    <w:rsid w:val="00D10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A2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YandexDisk\5_&#1052;&#1086;&#1080;%20&#1087;&#1088;&#1086;&#1077;&#1082;&#1090;&#1099;\&#1064;&#1072;&#1090;&#1091;&#1085;&#1086;&#1074;%20&#1042;.&#1040;.%20-%20&#1058;&#1077;&#1089;&#1090;&#1086;&#1074;&#1086;&#1077;%20&#1079;&#1072;&#1076;&#1072;&#1085;&#1080;&#1077;\&#1093;&#1083;&#1099;&#1085;&#1086;&#1074;\&#1064;&#1072;&#1073;&#1083;&#1086;&#1085;&#1044;&#1086;&#1074;&#1077;&#1088;&#1077;&#1085;&#1085;&#1086;&#1089;&#1090;&#1100;&#1053;&#1072;&#1058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BD5A-7093-4FCA-82BB-45472B4C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ШаблонДоверенностьНаТС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Шатунов</dc:creator>
  <cp:keywords/>
  <dc:description/>
  <cp:lastModifiedBy>Виктор Шатунов</cp:lastModifiedBy>
  <cp:revision>3</cp:revision>
  <dcterms:created xsi:type="dcterms:W3CDTF">2020-09-27T13:38:00Z</dcterms:created>
  <dcterms:modified xsi:type="dcterms:W3CDTF">2020-09-27T13:43:00Z</dcterms:modified>
</cp:coreProperties>
</file>